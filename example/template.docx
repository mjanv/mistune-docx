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5C" w:rsidRPr="00E364B5" w:rsidRDefault="00781744" w:rsidP="00BB575C">
      <w:pPr>
        <w:pBdr>
          <w:top w:val="single" w:sz="4" w:space="10" w:color="95B3D7"/>
          <w:left w:val="single" w:sz="4" w:space="4" w:color="95B3D7"/>
          <w:bottom w:val="single" w:sz="4" w:space="3" w:color="95B3D7"/>
          <w:right w:val="single" w:sz="4" w:space="4" w:color="95B3D7"/>
        </w:pBdr>
        <w:shd w:val="clear" w:color="auto" w:fill="DBE5F1"/>
        <w:spacing w:after="200" w:line="276" w:lineRule="auto"/>
        <w:jc w:val="center"/>
        <w:rPr>
          <w:iCs/>
          <w:sz w:val="60"/>
          <w:szCs w:val="60"/>
        </w:rPr>
      </w:pPr>
      <w:proofErr w:type="spellStart"/>
      <w:r>
        <w:rPr>
          <w:rFonts w:cs="Calibri"/>
          <w:iCs/>
          <w:color w:val="243F60"/>
          <w:sz w:val="56"/>
          <w:szCs w:val="56"/>
        </w:rPr>
        <w:t>Example</w:t>
      </w:r>
      <w:proofErr w:type="spellEnd"/>
      <w:r>
        <w:rPr>
          <w:rFonts w:cs="Calibri"/>
          <w:iCs/>
          <w:color w:val="243F60"/>
          <w:sz w:val="56"/>
          <w:szCs w:val="56"/>
        </w:rPr>
        <w:t xml:space="preserve"> document</w:t>
      </w:r>
    </w:p>
    <w:p w:rsidR="00EC6802" w:rsidRPr="001433B2" w:rsidRDefault="00781744" w:rsidP="003616C4">
      <w:pPr>
        <w:rPr>
          <w:u w:val="single"/>
        </w:rPr>
      </w:pPr>
      <w:proofErr w:type="spellStart"/>
      <w:r>
        <w:t>I’m</w:t>
      </w:r>
      <w:proofErr w:type="spellEnd"/>
      <w:r>
        <w:t xml:space="preserve"> </w:t>
      </w:r>
      <w:r w:rsidRPr="003616C4">
        <w:t>part</w:t>
      </w:r>
      <w:r>
        <w:t xml:space="preserve"> </w:t>
      </w:r>
      <w:r w:rsidR="001433B2">
        <w:t xml:space="preserve">of the </w:t>
      </w:r>
      <w:proofErr w:type="spellStart"/>
      <w:r w:rsidR="001433B2">
        <w:t>template</w:t>
      </w:r>
      <w:proofErr w:type="spellEnd"/>
      <w:r w:rsidR="001433B2">
        <w:t xml:space="preserve"> document</w:t>
      </w:r>
    </w:p>
    <w:p w:rsidR="00336646" w:rsidRDefault="00336646" w:rsidP="00BB575C"/>
    <w:p w:rsidR="00336646" w:rsidRDefault="00336646" w:rsidP="00336646"/>
    <w:p w:rsidR="00336646" w:rsidRDefault="00336646" w:rsidP="00336646">
      <w:pPr>
        <w:pStyle w:val="BasicUserList"/>
      </w:pPr>
      <w:r>
        <w:t>Cc</w:t>
      </w:r>
      <w:bookmarkStart w:id="0" w:name="_GoBack"/>
      <w:bookmarkEnd w:id="0"/>
    </w:p>
    <w:p w:rsidR="00336646" w:rsidRDefault="00B77FD9" w:rsidP="00336646">
      <w:pPr>
        <w:pStyle w:val="BasicUserList"/>
      </w:pPr>
      <w:proofErr w:type="spellStart"/>
      <w:r>
        <w:t>H</w:t>
      </w:r>
      <w:r w:rsidR="00336646">
        <w:t>h</w:t>
      </w:r>
      <w:proofErr w:type="spellEnd"/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B77FD9" w:rsidTr="00B77FD9">
        <w:tc>
          <w:tcPr>
            <w:tcW w:w="3535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  <w:tc>
          <w:tcPr>
            <w:tcW w:w="3535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  <w:tc>
          <w:tcPr>
            <w:tcW w:w="3536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</w:tr>
      <w:tr w:rsidR="00B77FD9" w:rsidTr="00B77FD9">
        <w:tc>
          <w:tcPr>
            <w:tcW w:w="3535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  <w:tc>
          <w:tcPr>
            <w:tcW w:w="3535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  <w:tc>
          <w:tcPr>
            <w:tcW w:w="3536" w:type="dxa"/>
          </w:tcPr>
          <w:p w:rsidR="00B77FD9" w:rsidRDefault="00B77FD9" w:rsidP="00B77FD9">
            <w:pPr>
              <w:pStyle w:val="BasicUserList"/>
              <w:numPr>
                <w:ilvl w:val="0"/>
                <w:numId w:val="0"/>
              </w:numPr>
            </w:pPr>
          </w:p>
        </w:tc>
      </w:tr>
    </w:tbl>
    <w:p w:rsidR="00B77FD9" w:rsidRDefault="00B77FD9" w:rsidP="00B77FD9">
      <w:pPr>
        <w:pStyle w:val="BasicUserList"/>
        <w:numPr>
          <w:ilvl w:val="0"/>
          <w:numId w:val="0"/>
        </w:numPr>
        <w:ind w:left="720" w:hanging="360"/>
      </w:pPr>
    </w:p>
    <w:p w:rsidR="00781744" w:rsidRDefault="00781744" w:rsidP="00BB575C"/>
    <w:p w:rsidR="00781744" w:rsidRPr="001433B2" w:rsidRDefault="00FF4087" w:rsidP="001433B2">
      <w:pPr>
        <w:pStyle w:val="BlockCode"/>
      </w:pPr>
      <w:proofErr w:type="spellStart"/>
      <w:r w:rsidRPr="001433B2">
        <w:t>Gg</w:t>
      </w:r>
      <w:r w:rsidRPr="001433B2">
        <w:rPr>
          <w:rStyle w:val="CodeSpan"/>
        </w:rPr>
        <w:t>erg</w:t>
      </w:r>
      <w:r w:rsidRPr="001433B2">
        <w:t>reg</w:t>
      </w:r>
      <w:proofErr w:type="spellEnd"/>
    </w:p>
    <w:p w:rsidR="00FF4087" w:rsidRDefault="001433B2" w:rsidP="001433B2">
      <w:pPr>
        <w:pStyle w:val="BlockCode"/>
      </w:pPr>
      <w:proofErr w:type="spellStart"/>
      <w:r w:rsidRPr="001433B2">
        <w:t>R</w:t>
      </w:r>
      <w:r w:rsidR="00FF4087" w:rsidRPr="001433B2">
        <w:t>gerger</w:t>
      </w:r>
      <w:proofErr w:type="spellEnd"/>
    </w:p>
    <w:p w:rsidR="001433B2" w:rsidRPr="001433B2" w:rsidRDefault="001433B2" w:rsidP="001433B2">
      <w:pPr>
        <w:pStyle w:val="BlockCode"/>
      </w:pPr>
    </w:p>
    <w:sectPr w:rsidR="001433B2" w:rsidRPr="001433B2" w:rsidSect="00664DFC">
      <w:footerReference w:type="default" r:id="rId9"/>
      <w:headerReference w:type="first" r:id="rId10"/>
      <w:footerReference w:type="first" r:id="rId11"/>
      <w:pgSz w:w="11906" w:h="16838"/>
      <w:pgMar w:top="1612" w:right="720" w:bottom="720" w:left="720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289" w:rsidRDefault="00890289" w:rsidP="006F6717">
      <w:r>
        <w:separator/>
      </w:r>
    </w:p>
    <w:p w:rsidR="00890289" w:rsidRDefault="00890289"/>
  </w:endnote>
  <w:endnote w:type="continuationSeparator" w:id="0">
    <w:p w:rsidR="00890289" w:rsidRDefault="00890289" w:rsidP="006F6717">
      <w:r>
        <w:continuationSeparator/>
      </w:r>
    </w:p>
    <w:p w:rsidR="00890289" w:rsidRDefault="008902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107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3"/>
      <w:gridCol w:w="1701"/>
      <w:gridCol w:w="1276"/>
    </w:tblGrid>
    <w:tr w:rsidR="00F3609C" w:rsidTr="004B7656">
      <w:tc>
        <w:tcPr>
          <w:tcW w:w="7763" w:type="dxa"/>
        </w:tcPr>
        <w:p w:rsidR="00F3609C" w:rsidRDefault="00F3609C" w:rsidP="0015325C">
          <w:pPr>
            <w:pStyle w:val="Pidipagina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F3609C" w:rsidRPr="004F5BD2" w:rsidRDefault="00F3609C" w:rsidP="00D5599E">
          <w:pPr>
            <w:pStyle w:val="Pidipagina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vAlign w:val="center"/>
        </w:tcPr>
        <w:p w:rsidR="00F3609C" w:rsidRPr="00B7165F" w:rsidRDefault="00F3609C" w:rsidP="00B7165F">
          <w:pPr>
            <w:pStyle w:val="Pidipagina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</w:p>
      </w:tc>
    </w:tr>
  </w:tbl>
  <w:p w:rsidR="00F3609C" w:rsidRPr="00CE4861" w:rsidRDefault="00F3609C" w:rsidP="00B7165F">
    <w:pPr>
      <w:pStyle w:val="Pidipagina"/>
      <w:tabs>
        <w:tab w:val="clear" w:pos="4536"/>
        <w:tab w:val="clear" w:pos="9072"/>
        <w:tab w:val="center" w:pos="7668"/>
      </w:tabs>
      <w:rPr>
        <w:szCs w:val="20"/>
      </w:rPr>
    </w:pPr>
  </w:p>
  <w:p w:rsidR="006653F1" w:rsidRDefault="006653F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03"/>
      <w:gridCol w:w="4606"/>
      <w:gridCol w:w="2303"/>
    </w:tblGrid>
    <w:tr w:rsidR="00F3609C" w:rsidTr="00E063DB">
      <w:tc>
        <w:tcPr>
          <w:tcW w:w="2303" w:type="dxa"/>
        </w:tcPr>
        <w:p w:rsidR="00F3609C" w:rsidRDefault="00F3609C" w:rsidP="00E063DB">
          <w:pPr>
            <w:pStyle w:val="Pidipagina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ID Projet : </w:t>
          </w:r>
          <w:r>
            <w:rPr>
              <w:b/>
              <w:bCs/>
              <w:sz w:val="20"/>
              <w:szCs w:val="20"/>
            </w:rPr>
            <w:t>1200</w:t>
          </w:r>
        </w:p>
      </w:tc>
      <w:tc>
        <w:tcPr>
          <w:tcW w:w="4606" w:type="dxa"/>
          <w:vAlign w:val="center"/>
        </w:tcPr>
        <w:p w:rsidR="00F3609C" w:rsidRPr="001350E8" w:rsidRDefault="00F3609C" w:rsidP="00E063DB">
          <w:pPr>
            <w:pStyle w:val="Pidipagina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  <w:r w:rsidRPr="001350E8">
            <w:rPr>
              <w:sz w:val="20"/>
              <w:szCs w:val="20"/>
            </w:rPr>
            <w:t>ID Doc </w:t>
          </w:r>
          <w:r w:rsidRPr="00302649">
            <w:rPr>
              <w:sz w:val="20"/>
              <w:szCs w:val="20"/>
            </w:rPr>
            <w:t xml:space="preserve">: </w:t>
          </w:r>
          <w:r>
            <w:rPr>
              <w:sz w:val="20"/>
              <w:szCs w:val="20"/>
              <w:lang w:val="en-US"/>
            </w:rPr>
            <w:fldChar w:fldCharType="begin"/>
          </w:r>
          <w:r w:rsidRPr="00302649">
            <w:rPr>
              <w:sz w:val="20"/>
              <w:szCs w:val="20"/>
            </w:rPr>
            <w:instrText xml:space="preserve"> FILENAME   \* MERGEFORMAT </w:instrText>
          </w:r>
          <w:r>
            <w:rPr>
              <w:sz w:val="20"/>
              <w:szCs w:val="20"/>
              <w:lang w:val="en-US"/>
            </w:rPr>
            <w:fldChar w:fldCharType="separate"/>
          </w:r>
          <w:r>
            <w:rPr>
              <w:noProof/>
              <w:sz w:val="20"/>
              <w:szCs w:val="20"/>
            </w:rPr>
            <w:t>0551 - EMM - Spécifications des exigences logicielles (SRS) - V8.docx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  <w:tc>
        <w:tcPr>
          <w:tcW w:w="2303" w:type="dxa"/>
          <w:vAlign w:val="center"/>
        </w:tcPr>
        <w:p w:rsidR="00F3609C" w:rsidRPr="00B7165F" w:rsidRDefault="00F3609C" w:rsidP="00E063DB">
          <w:pPr>
            <w:pStyle w:val="Pidipagina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  <w:r w:rsidRPr="009C65C7">
            <w:rPr>
              <w:sz w:val="20"/>
              <w:szCs w:val="20"/>
            </w:rPr>
            <w:t xml:space="preserve">Page 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PAGE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  <w:r w:rsidRPr="009C65C7">
            <w:rPr>
              <w:sz w:val="20"/>
              <w:szCs w:val="20"/>
            </w:rPr>
            <w:t>/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NUMPAGES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</w:p>
      </w:tc>
    </w:tr>
  </w:tbl>
  <w:p w:rsidR="00F3609C" w:rsidRDefault="00F3609C">
    <w:pPr>
      <w:pStyle w:val="Pidipagina"/>
    </w:pPr>
  </w:p>
  <w:p w:rsidR="006653F1" w:rsidRDefault="006653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289" w:rsidRDefault="00890289" w:rsidP="006F6717">
      <w:r>
        <w:separator/>
      </w:r>
    </w:p>
    <w:p w:rsidR="00890289" w:rsidRDefault="00890289"/>
  </w:footnote>
  <w:footnote w:type="continuationSeparator" w:id="0">
    <w:p w:rsidR="00890289" w:rsidRDefault="00890289" w:rsidP="006F6717">
      <w:r>
        <w:continuationSeparator/>
      </w:r>
    </w:p>
    <w:p w:rsidR="00890289" w:rsidRDefault="008902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w:rsidR="00F3609C" w:rsidRPr="009F4537" w:rsidTr="00E063DB">
      <w:trPr>
        <w:trHeight w:val="846"/>
      </w:trPr>
      <w:tc>
        <w:tcPr>
          <w:tcW w:w="3560" w:type="dxa"/>
        </w:tcPr>
        <w:p w:rsidR="00F3609C" w:rsidRPr="009F4537" w:rsidRDefault="00F3609C" w:rsidP="00E063DB">
          <w:pPr>
            <w:pStyle w:val="Intestazione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val="it-IT" w:eastAsia="it-IT" w:bidi="ar-SA"/>
            </w:rPr>
            <w:drawing>
              <wp:inline distT="0" distB="0" distL="0" distR="0" wp14:anchorId="372DE29A" wp14:editId="765B0349">
                <wp:extent cx="673100" cy="548889"/>
                <wp:effectExtent l="0" t="0" r="0" b="3810"/>
                <wp:docPr id="2" name="Image 2" descr="S:\120-LETI\120.1-LETI Direction\120.1.10-CLINATEC\INFOS_COMMUNES\MODELES_QUALITE\LOGOS\CEA_logo_quadri-sur-fond-rou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:\120-LETI\120.1-LETI Direction\120.1.10-CLINATEC\INFOS_COMMUNES\MODELES_QUALITE\LOGOS\CEA_logo_quadri-sur-fond-rou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858" cy="549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:rsidR="00F3609C" w:rsidRPr="009F4537" w:rsidRDefault="00F3609C" w:rsidP="00E063DB">
          <w:pPr>
            <w:pStyle w:val="Intestazione"/>
            <w:jc w:val="center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val="it-IT" w:eastAsia="it-IT" w:bidi="ar-SA"/>
            </w:rPr>
            <w:drawing>
              <wp:inline distT="0" distB="0" distL="0" distR="0" wp14:anchorId="1C9A0374" wp14:editId="5B833D40">
                <wp:extent cx="1483786" cy="588397"/>
                <wp:effectExtent l="0" t="0" r="2540" b="2540"/>
                <wp:docPr id="4" name="Image 4" descr="S:\120-LETI\120.2-Infos_communes\120.2.3-Qualité\Qualite_LETI_DIR\CLINATEC\Logo Quadri 591x23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:\120-LETI\120.2-Infos_communes\120.2.3-Qualité\Qualite_LETI_DIR\CLINATEC\Logo Quadri 591x23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786" cy="588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:rsidR="00F3609C" w:rsidRPr="009F4537" w:rsidRDefault="00F3609C" w:rsidP="00E063DB">
          <w:pPr>
            <w:pStyle w:val="Intestazione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val="it-IT" w:eastAsia="it-IT" w:bidi="ar-SA"/>
            </w:rPr>
            <w:drawing>
              <wp:anchor distT="0" distB="0" distL="114300" distR="114300" simplePos="0" relativeHeight="251659264" behindDoc="0" locked="0" layoutInCell="1" allowOverlap="1" wp14:anchorId="54D19E5C" wp14:editId="08B50EA9">
                <wp:simplePos x="0" y="0"/>
                <wp:positionH relativeFrom="column">
                  <wp:posOffset>66040</wp:posOffset>
                </wp:positionH>
                <wp:positionV relativeFrom="paragraph">
                  <wp:posOffset>43180</wp:posOffset>
                </wp:positionV>
                <wp:extent cx="1613535" cy="443230"/>
                <wp:effectExtent l="0" t="0" r="5715" b="0"/>
                <wp:wrapSquare wrapText="bothSides"/>
                <wp:docPr id="6" name="Image 6" descr="S:\120-LETI\120.1-LETI Direction\120.1.10-CLINATEC\INFOS_COMMUNES\MODELES_QUALITE\LOGOS\logo_safr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:\120-LETI\120.1-LETI Direction\120.1.10-CLINATEC\INFOS_COMMUNES\MODELES_QUALITE\LOGOS\logo_safra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353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3609C" w:rsidRDefault="00F3609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B6703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B3EA0"/>
    <w:multiLevelType w:val="hybridMultilevel"/>
    <w:tmpl w:val="799CE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5A99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F741A"/>
    <w:multiLevelType w:val="hybridMultilevel"/>
    <w:tmpl w:val="92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A1E5C"/>
    <w:multiLevelType w:val="hybridMultilevel"/>
    <w:tmpl w:val="D6F4E6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C721E"/>
    <w:multiLevelType w:val="hybridMultilevel"/>
    <w:tmpl w:val="8F0E8996"/>
    <w:lvl w:ilvl="0" w:tplc="00E6D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27CC6"/>
    <w:multiLevelType w:val="hybridMultilevel"/>
    <w:tmpl w:val="3828D260"/>
    <w:lvl w:ilvl="0" w:tplc="302447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CO"/>
      <w:lvlText w:val="EMY_WISH_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F94591"/>
    <w:multiLevelType w:val="hybridMultilevel"/>
    <w:tmpl w:val="439A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478DD"/>
    <w:multiLevelType w:val="hybridMultilevel"/>
    <w:tmpl w:val="08AA9EC6"/>
    <w:lvl w:ilvl="0" w:tplc="B1F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97ABE"/>
    <w:multiLevelType w:val="hybridMultilevel"/>
    <w:tmpl w:val="1990287A"/>
    <w:lvl w:ilvl="0" w:tplc="A99EB1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erement"/>
      <w:lvlText w:val="EMM_REQU_%1 "/>
      <w:lvlJc w:val="left"/>
      <w:pPr>
        <w:ind w:left="720" w:hanging="360"/>
      </w:pPr>
      <w:rPr>
        <w:rFonts w:ascii="Arial" w:hAnsi="Arial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233CA"/>
    <w:multiLevelType w:val="hybridMultilevel"/>
    <w:tmpl w:val="01F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C6C1E"/>
    <w:multiLevelType w:val="hybridMultilevel"/>
    <w:tmpl w:val="F9CEE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53A31"/>
    <w:multiLevelType w:val="hybridMultilevel"/>
    <w:tmpl w:val="33E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3555B"/>
    <w:multiLevelType w:val="multilevel"/>
    <w:tmpl w:val="040C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4">
    <w:nsid w:val="46A449CD"/>
    <w:multiLevelType w:val="hybridMultilevel"/>
    <w:tmpl w:val="C002A2F8"/>
    <w:lvl w:ilvl="0" w:tplc="212CFB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"/>
      <w:lvlText w:val="EMY_REQU_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25259"/>
    <w:multiLevelType w:val="hybridMultilevel"/>
    <w:tmpl w:val="C1929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C2602"/>
    <w:multiLevelType w:val="hybridMultilevel"/>
    <w:tmpl w:val="C6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96326"/>
    <w:multiLevelType w:val="hybridMultilevel"/>
    <w:tmpl w:val="E09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0604D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63CFB"/>
    <w:multiLevelType w:val="hybridMultilevel"/>
    <w:tmpl w:val="495E3202"/>
    <w:lvl w:ilvl="0" w:tplc="BD10A84E">
      <w:start w:val="1"/>
      <w:numFmt w:val="bullet"/>
      <w:pStyle w:val="BasicUs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8"/>
  </w:num>
  <w:num w:numId="20">
    <w:abstractNumId w:val="13"/>
  </w:num>
  <w:num w:numId="21">
    <w:abstractNumId w:val="2"/>
  </w:num>
  <w:num w:numId="22">
    <w:abstractNumId w:val="5"/>
  </w:num>
  <w:num w:numId="23">
    <w:abstractNumId w:val="1"/>
  </w:num>
  <w:num w:numId="24">
    <w:abstractNumId w:val="17"/>
  </w:num>
  <w:num w:numId="25">
    <w:abstractNumId w:val="8"/>
  </w:num>
  <w:num w:numId="26">
    <w:abstractNumId w:val="16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1481"/>
    <w:rsid w:val="00001C4E"/>
    <w:rsid w:val="0000351A"/>
    <w:rsid w:val="000038F1"/>
    <w:rsid w:val="000056A0"/>
    <w:rsid w:val="000071D8"/>
    <w:rsid w:val="00016DCB"/>
    <w:rsid w:val="000204B5"/>
    <w:rsid w:val="000209FE"/>
    <w:rsid w:val="00020B2B"/>
    <w:rsid w:val="00021A88"/>
    <w:rsid w:val="000237B7"/>
    <w:rsid w:val="00024C25"/>
    <w:rsid w:val="000275AA"/>
    <w:rsid w:val="00027E7A"/>
    <w:rsid w:val="0003064D"/>
    <w:rsid w:val="0003265B"/>
    <w:rsid w:val="00033194"/>
    <w:rsid w:val="000369E6"/>
    <w:rsid w:val="000406E4"/>
    <w:rsid w:val="00041087"/>
    <w:rsid w:val="00043C4C"/>
    <w:rsid w:val="00044252"/>
    <w:rsid w:val="00045AB3"/>
    <w:rsid w:val="00050818"/>
    <w:rsid w:val="00053ABA"/>
    <w:rsid w:val="000541FB"/>
    <w:rsid w:val="00060323"/>
    <w:rsid w:val="00062D8E"/>
    <w:rsid w:val="00064EB4"/>
    <w:rsid w:val="00071702"/>
    <w:rsid w:val="000753BF"/>
    <w:rsid w:val="0008210E"/>
    <w:rsid w:val="00083BFD"/>
    <w:rsid w:val="0008519D"/>
    <w:rsid w:val="00093C5B"/>
    <w:rsid w:val="0009405F"/>
    <w:rsid w:val="00095F58"/>
    <w:rsid w:val="00097AFE"/>
    <w:rsid w:val="000A1783"/>
    <w:rsid w:val="000A19F4"/>
    <w:rsid w:val="000A48ED"/>
    <w:rsid w:val="000A6201"/>
    <w:rsid w:val="000B0BC8"/>
    <w:rsid w:val="000B29F3"/>
    <w:rsid w:val="000B4746"/>
    <w:rsid w:val="000C088E"/>
    <w:rsid w:val="000C3C54"/>
    <w:rsid w:val="000C6796"/>
    <w:rsid w:val="000C76D5"/>
    <w:rsid w:val="000D0F57"/>
    <w:rsid w:val="000D1BAF"/>
    <w:rsid w:val="000D4E1F"/>
    <w:rsid w:val="000E0F0B"/>
    <w:rsid w:val="000E23A7"/>
    <w:rsid w:val="000E2A6D"/>
    <w:rsid w:val="000E4C55"/>
    <w:rsid w:val="000E748D"/>
    <w:rsid w:val="000E7DB1"/>
    <w:rsid w:val="000F73A3"/>
    <w:rsid w:val="000F7DCF"/>
    <w:rsid w:val="00100A90"/>
    <w:rsid w:val="00113BB2"/>
    <w:rsid w:val="001153CF"/>
    <w:rsid w:val="001171DF"/>
    <w:rsid w:val="00121481"/>
    <w:rsid w:val="00124317"/>
    <w:rsid w:val="00124810"/>
    <w:rsid w:val="00124846"/>
    <w:rsid w:val="001350E8"/>
    <w:rsid w:val="00136049"/>
    <w:rsid w:val="00136811"/>
    <w:rsid w:val="0014179B"/>
    <w:rsid w:val="001433B2"/>
    <w:rsid w:val="001518DE"/>
    <w:rsid w:val="00151C61"/>
    <w:rsid w:val="00151D7F"/>
    <w:rsid w:val="0015325C"/>
    <w:rsid w:val="0015592C"/>
    <w:rsid w:val="00160916"/>
    <w:rsid w:val="001671C9"/>
    <w:rsid w:val="00167F5A"/>
    <w:rsid w:val="0018109D"/>
    <w:rsid w:val="001850D7"/>
    <w:rsid w:val="00186894"/>
    <w:rsid w:val="00186DF1"/>
    <w:rsid w:val="00190531"/>
    <w:rsid w:val="00191029"/>
    <w:rsid w:val="001916F0"/>
    <w:rsid w:val="00196F98"/>
    <w:rsid w:val="001A302B"/>
    <w:rsid w:val="001A4A74"/>
    <w:rsid w:val="001B1D04"/>
    <w:rsid w:val="001B2235"/>
    <w:rsid w:val="001B474E"/>
    <w:rsid w:val="001C4275"/>
    <w:rsid w:val="001C461C"/>
    <w:rsid w:val="001C57CB"/>
    <w:rsid w:val="001D50B2"/>
    <w:rsid w:val="001D78DA"/>
    <w:rsid w:val="001E12F1"/>
    <w:rsid w:val="001E29D8"/>
    <w:rsid w:val="001E7EE0"/>
    <w:rsid w:val="001F0C44"/>
    <w:rsid w:val="001F334E"/>
    <w:rsid w:val="001F4B89"/>
    <w:rsid w:val="001F6401"/>
    <w:rsid w:val="001F68B0"/>
    <w:rsid w:val="001F6D6D"/>
    <w:rsid w:val="00202FE3"/>
    <w:rsid w:val="002032E7"/>
    <w:rsid w:val="002051F6"/>
    <w:rsid w:val="0020762E"/>
    <w:rsid w:val="0021037E"/>
    <w:rsid w:val="002106B3"/>
    <w:rsid w:val="00222B86"/>
    <w:rsid w:val="00224DC1"/>
    <w:rsid w:val="002252FF"/>
    <w:rsid w:val="00233055"/>
    <w:rsid w:val="00233974"/>
    <w:rsid w:val="00234991"/>
    <w:rsid w:val="00234E93"/>
    <w:rsid w:val="002351D2"/>
    <w:rsid w:val="002376D6"/>
    <w:rsid w:val="00240924"/>
    <w:rsid w:val="00246BB7"/>
    <w:rsid w:val="0024798E"/>
    <w:rsid w:val="0025341E"/>
    <w:rsid w:val="00263683"/>
    <w:rsid w:val="0026371B"/>
    <w:rsid w:val="00265931"/>
    <w:rsid w:val="00265B56"/>
    <w:rsid w:val="00267690"/>
    <w:rsid w:val="00274AC9"/>
    <w:rsid w:val="00281883"/>
    <w:rsid w:val="00286479"/>
    <w:rsid w:val="00290FEC"/>
    <w:rsid w:val="002972C8"/>
    <w:rsid w:val="002A5102"/>
    <w:rsid w:val="002B53C6"/>
    <w:rsid w:val="002B7332"/>
    <w:rsid w:val="002C07E6"/>
    <w:rsid w:val="002C0D1B"/>
    <w:rsid w:val="002C0E56"/>
    <w:rsid w:val="002C1262"/>
    <w:rsid w:val="002D03A2"/>
    <w:rsid w:val="002D0FFB"/>
    <w:rsid w:val="002D15D8"/>
    <w:rsid w:val="002D27BA"/>
    <w:rsid w:val="002D75A2"/>
    <w:rsid w:val="002E6FE1"/>
    <w:rsid w:val="002F0EEC"/>
    <w:rsid w:val="002F1397"/>
    <w:rsid w:val="002F7773"/>
    <w:rsid w:val="002F7826"/>
    <w:rsid w:val="0030191B"/>
    <w:rsid w:val="00302649"/>
    <w:rsid w:val="00305DB3"/>
    <w:rsid w:val="003115D3"/>
    <w:rsid w:val="003142A4"/>
    <w:rsid w:val="00314E37"/>
    <w:rsid w:val="003209B1"/>
    <w:rsid w:val="00323D4C"/>
    <w:rsid w:val="00335D52"/>
    <w:rsid w:val="00335FD9"/>
    <w:rsid w:val="00336646"/>
    <w:rsid w:val="00336D19"/>
    <w:rsid w:val="00337C59"/>
    <w:rsid w:val="00341CC8"/>
    <w:rsid w:val="00342835"/>
    <w:rsid w:val="00342E34"/>
    <w:rsid w:val="0034666E"/>
    <w:rsid w:val="00346788"/>
    <w:rsid w:val="00347D0A"/>
    <w:rsid w:val="00352CE2"/>
    <w:rsid w:val="00356019"/>
    <w:rsid w:val="003616C4"/>
    <w:rsid w:val="0036504E"/>
    <w:rsid w:val="0036796A"/>
    <w:rsid w:val="003710D9"/>
    <w:rsid w:val="00371737"/>
    <w:rsid w:val="003803FF"/>
    <w:rsid w:val="00380952"/>
    <w:rsid w:val="00387DD2"/>
    <w:rsid w:val="00393D78"/>
    <w:rsid w:val="003A1678"/>
    <w:rsid w:val="003A2702"/>
    <w:rsid w:val="003A3FC5"/>
    <w:rsid w:val="003B0287"/>
    <w:rsid w:val="003B5F54"/>
    <w:rsid w:val="003B78F6"/>
    <w:rsid w:val="003B7C92"/>
    <w:rsid w:val="003C1D6B"/>
    <w:rsid w:val="003D4F39"/>
    <w:rsid w:val="003E244A"/>
    <w:rsid w:val="003E2B93"/>
    <w:rsid w:val="003E307D"/>
    <w:rsid w:val="003E358B"/>
    <w:rsid w:val="003E7F46"/>
    <w:rsid w:val="003F1E32"/>
    <w:rsid w:val="003F4476"/>
    <w:rsid w:val="003F48A3"/>
    <w:rsid w:val="00406238"/>
    <w:rsid w:val="004116F4"/>
    <w:rsid w:val="00413DF0"/>
    <w:rsid w:val="00415664"/>
    <w:rsid w:val="0041753F"/>
    <w:rsid w:val="004175F1"/>
    <w:rsid w:val="00420EFF"/>
    <w:rsid w:val="0042284D"/>
    <w:rsid w:val="004231CB"/>
    <w:rsid w:val="0043312E"/>
    <w:rsid w:val="00433518"/>
    <w:rsid w:val="00436B8B"/>
    <w:rsid w:val="0043753A"/>
    <w:rsid w:val="00437D97"/>
    <w:rsid w:val="00441A52"/>
    <w:rsid w:val="004431F0"/>
    <w:rsid w:val="00451236"/>
    <w:rsid w:val="0045295E"/>
    <w:rsid w:val="004545C7"/>
    <w:rsid w:val="004609B6"/>
    <w:rsid w:val="00464579"/>
    <w:rsid w:val="00465AC0"/>
    <w:rsid w:val="00470121"/>
    <w:rsid w:val="0047158E"/>
    <w:rsid w:val="00480D02"/>
    <w:rsid w:val="00481783"/>
    <w:rsid w:val="00482F2F"/>
    <w:rsid w:val="004837FF"/>
    <w:rsid w:val="00484078"/>
    <w:rsid w:val="0048528D"/>
    <w:rsid w:val="004876FB"/>
    <w:rsid w:val="0049137E"/>
    <w:rsid w:val="00491D3B"/>
    <w:rsid w:val="00495500"/>
    <w:rsid w:val="0049618A"/>
    <w:rsid w:val="00496A3A"/>
    <w:rsid w:val="00496A3B"/>
    <w:rsid w:val="00496F6E"/>
    <w:rsid w:val="004A5B01"/>
    <w:rsid w:val="004B22CA"/>
    <w:rsid w:val="004B3CAB"/>
    <w:rsid w:val="004B6A0D"/>
    <w:rsid w:val="004B7656"/>
    <w:rsid w:val="004C476E"/>
    <w:rsid w:val="004C6701"/>
    <w:rsid w:val="004D18DC"/>
    <w:rsid w:val="004D219D"/>
    <w:rsid w:val="004D5D1D"/>
    <w:rsid w:val="004E2C82"/>
    <w:rsid w:val="004F0B8E"/>
    <w:rsid w:val="004F159E"/>
    <w:rsid w:val="004F5BD2"/>
    <w:rsid w:val="00501257"/>
    <w:rsid w:val="005120AF"/>
    <w:rsid w:val="00513A4C"/>
    <w:rsid w:val="0051421F"/>
    <w:rsid w:val="00515E27"/>
    <w:rsid w:val="0052020B"/>
    <w:rsid w:val="005253C2"/>
    <w:rsid w:val="005259CB"/>
    <w:rsid w:val="00526F4D"/>
    <w:rsid w:val="00530287"/>
    <w:rsid w:val="00531AE5"/>
    <w:rsid w:val="00532106"/>
    <w:rsid w:val="0053250C"/>
    <w:rsid w:val="0053263E"/>
    <w:rsid w:val="00533A09"/>
    <w:rsid w:val="00533B80"/>
    <w:rsid w:val="0054205A"/>
    <w:rsid w:val="00544A66"/>
    <w:rsid w:val="0055082F"/>
    <w:rsid w:val="00551295"/>
    <w:rsid w:val="00553074"/>
    <w:rsid w:val="00557614"/>
    <w:rsid w:val="00561763"/>
    <w:rsid w:val="0056301A"/>
    <w:rsid w:val="00563107"/>
    <w:rsid w:val="00573B4E"/>
    <w:rsid w:val="00575A86"/>
    <w:rsid w:val="0058159E"/>
    <w:rsid w:val="005821BC"/>
    <w:rsid w:val="00583084"/>
    <w:rsid w:val="005830A7"/>
    <w:rsid w:val="0058333C"/>
    <w:rsid w:val="00591F3E"/>
    <w:rsid w:val="00592B81"/>
    <w:rsid w:val="005959B6"/>
    <w:rsid w:val="00595F91"/>
    <w:rsid w:val="00596802"/>
    <w:rsid w:val="005A2942"/>
    <w:rsid w:val="005A4400"/>
    <w:rsid w:val="005A4A81"/>
    <w:rsid w:val="005A5484"/>
    <w:rsid w:val="005A7083"/>
    <w:rsid w:val="005B1BDB"/>
    <w:rsid w:val="005B6BF6"/>
    <w:rsid w:val="005B731A"/>
    <w:rsid w:val="005C11EC"/>
    <w:rsid w:val="005C352A"/>
    <w:rsid w:val="005C5B04"/>
    <w:rsid w:val="005C7ADC"/>
    <w:rsid w:val="005D0664"/>
    <w:rsid w:val="005D15EC"/>
    <w:rsid w:val="005D7E79"/>
    <w:rsid w:val="005E09E6"/>
    <w:rsid w:val="005E459F"/>
    <w:rsid w:val="005F0737"/>
    <w:rsid w:val="005F0C91"/>
    <w:rsid w:val="005F561C"/>
    <w:rsid w:val="005F6665"/>
    <w:rsid w:val="006025D0"/>
    <w:rsid w:val="006052FD"/>
    <w:rsid w:val="0060741C"/>
    <w:rsid w:val="006075B3"/>
    <w:rsid w:val="00610EAF"/>
    <w:rsid w:val="00616712"/>
    <w:rsid w:val="0061718C"/>
    <w:rsid w:val="00617B18"/>
    <w:rsid w:val="00620EA6"/>
    <w:rsid w:val="0062429D"/>
    <w:rsid w:val="0062472D"/>
    <w:rsid w:val="00625315"/>
    <w:rsid w:val="00625FB4"/>
    <w:rsid w:val="00626EC6"/>
    <w:rsid w:val="00627F1F"/>
    <w:rsid w:val="00630267"/>
    <w:rsid w:val="00630B0D"/>
    <w:rsid w:val="00631839"/>
    <w:rsid w:val="0063680F"/>
    <w:rsid w:val="00636819"/>
    <w:rsid w:val="006404C7"/>
    <w:rsid w:val="00640ED7"/>
    <w:rsid w:val="006422D0"/>
    <w:rsid w:val="00645559"/>
    <w:rsid w:val="00647583"/>
    <w:rsid w:val="00652F13"/>
    <w:rsid w:val="006549D6"/>
    <w:rsid w:val="00654E48"/>
    <w:rsid w:val="0066109D"/>
    <w:rsid w:val="00661913"/>
    <w:rsid w:val="006643E2"/>
    <w:rsid w:val="00664DFC"/>
    <w:rsid w:val="006653F1"/>
    <w:rsid w:val="00665BF7"/>
    <w:rsid w:val="006678E1"/>
    <w:rsid w:val="00667ED8"/>
    <w:rsid w:val="0067068A"/>
    <w:rsid w:val="006758AE"/>
    <w:rsid w:val="00675D60"/>
    <w:rsid w:val="006802B9"/>
    <w:rsid w:val="00681025"/>
    <w:rsid w:val="006828D9"/>
    <w:rsid w:val="00682E12"/>
    <w:rsid w:val="00684C9C"/>
    <w:rsid w:val="006A1DD7"/>
    <w:rsid w:val="006A3F09"/>
    <w:rsid w:val="006A4502"/>
    <w:rsid w:val="006B2054"/>
    <w:rsid w:val="006B2532"/>
    <w:rsid w:val="006B2A9E"/>
    <w:rsid w:val="006B52CE"/>
    <w:rsid w:val="006B5790"/>
    <w:rsid w:val="006C46F0"/>
    <w:rsid w:val="006C63A3"/>
    <w:rsid w:val="006C6506"/>
    <w:rsid w:val="006C7309"/>
    <w:rsid w:val="006C7D7F"/>
    <w:rsid w:val="006D420F"/>
    <w:rsid w:val="006D4C1D"/>
    <w:rsid w:val="006D6447"/>
    <w:rsid w:val="006D7C77"/>
    <w:rsid w:val="006E0869"/>
    <w:rsid w:val="006E1474"/>
    <w:rsid w:val="006E57D3"/>
    <w:rsid w:val="006E5B76"/>
    <w:rsid w:val="006F1F90"/>
    <w:rsid w:val="006F437E"/>
    <w:rsid w:val="006F5452"/>
    <w:rsid w:val="006F5E2A"/>
    <w:rsid w:val="006F6717"/>
    <w:rsid w:val="00700FF8"/>
    <w:rsid w:val="0070152A"/>
    <w:rsid w:val="00702456"/>
    <w:rsid w:val="00711618"/>
    <w:rsid w:val="00712791"/>
    <w:rsid w:val="00713137"/>
    <w:rsid w:val="00715C55"/>
    <w:rsid w:val="007222D4"/>
    <w:rsid w:val="0072557B"/>
    <w:rsid w:val="007303E1"/>
    <w:rsid w:val="00735DC9"/>
    <w:rsid w:val="00740078"/>
    <w:rsid w:val="00740668"/>
    <w:rsid w:val="00745346"/>
    <w:rsid w:val="00746E03"/>
    <w:rsid w:val="007619E9"/>
    <w:rsid w:val="00761A50"/>
    <w:rsid w:val="00763774"/>
    <w:rsid w:val="00763C48"/>
    <w:rsid w:val="007740A9"/>
    <w:rsid w:val="0077450C"/>
    <w:rsid w:val="0077491C"/>
    <w:rsid w:val="00775C11"/>
    <w:rsid w:val="00781744"/>
    <w:rsid w:val="00781FE9"/>
    <w:rsid w:val="00783F57"/>
    <w:rsid w:val="007914B6"/>
    <w:rsid w:val="00793304"/>
    <w:rsid w:val="00794E89"/>
    <w:rsid w:val="00795689"/>
    <w:rsid w:val="007974D1"/>
    <w:rsid w:val="007A0375"/>
    <w:rsid w:val="007A08F8"/>
    <w:rsid w:val="007A5D79"/>
    <w:rsid w:val="007B00CC"/>
    <w:rsid w:val="007B28C9"/>
    <w:rsid w:val="007B5175"/>
    <w:rsid w:val="007C5D32"/>
    <w:rsid w:val="007C646D"/>
    <w:rsid w:val="007C7B18"/>
    <w:rsid w:val="007D21F3"/>
    <w:rsid w:val="007D31C6"/>
    <w:rsid w:val="007D395F"/>
    <w:rsid w:val="007D4895"/>
    <w:rsid w:val="007D59FC"/>
    <w:rsid w:val="007E200C"/>
    <w:rsid w:val="007E6031"/>
    <w:rsid w:val="007F4AE5"/>
    <w:rsid w:val="007F7763"/>
    <w:rsid w:val="0080040D"/>
    <w:rsid w:val="00800E8B"/>
    <w:rsid w:val="00807553"/>
    <w:rsid w:val="0081611F"/>
    <w:rsid w:val="00820FBF"/>
    <w:rsid w:val="00833369"/>
    <w:rsid w:val="00833725"/>
    <w:rsid w:val="00834E32"/>
    <w:rsid w:val="00841AE3"/>
    <w:rsid w:val="00843011"/>
    <w:rsid w:val="00853BDB"/>
    <w:rsid w:val="008639C6"/>
    <w:rsid w:val="00867FC7"/>
    <w:rsid w:val="00874316"/>
    <w:rsid w:val="00874609"/>
    <w:rsid w:val="00874F07"/>
    <w:rsid w:val="00876C40"/>
    <w:rsid w:val="0088768A"/>
    <w:rsid w:val="00890289"/>
    <w:rsid w:val="00891866"/>
    <w:rsid w:val="00891969"/>
    <w:rsid w:val="008959BF"/>
    <w:rsid w:val="008A128D"/>
    <w:rsid w:val="008A7974"/>
    <w:rsid w:val="008B0E06"/>
    <w:rsid w:val="008B2CD5"/>
    <w:rsid w:val="008B5AF7"/>
    <w:rsid w:val="008C1A0F"/>
    <w:rsid w:val="008C4EC0"/>
    <w:rsid w:val="008C5A9B"/>
    <w:rsid w:val="008C6B12"/>
    <w:rsid w:val="008D4F2C"/>
    <w:rsid w:val="008D4FB8"/>
    <w:rsid w:val="008D678C"/>
    <w:rsid w:val="008D6D36"/>
    <w:rsid w:val="008E0B42"/>
    <w:rsid w:val="008E0DE9"/>
    <w:rsid w:val="008E1E56"/>
    <w:rsid w:val="008E21DE"/>
    <w:rsid w:val="008F248A"/>
    <w:rsid w:val="008F45E2"/>
    <w:rsid w:val="00903504"/>
    <w:rsid w:val="0090749F"/>
    <w:rsid w:val="00914EC0"/>
    <w:rsid w:val="00920720"/>
    <w:rsid w:val="00921237"/>
    <w:rsid w:val="009219BF"/>
    <w:rsid w:val="00923FEB"/>
    <w:rsid w:val="0092620B"/>
    <w:rsid w:val="009311E9"/>
    <w:rsid w:val="00935CC0"/>
    <w:rsid w:val="0095190A"/>
    <w:rsid w:val="00972ED1"/>
    <w:rsid w:val="00977E86"/>
    <w:rsid w:val="009803D3"/>
    <w:rsid w:val="0098282A"/>
    <w:rsid w:val="00984ADB"/>
    <w:rsid w:val="009903A9"/>
    <w:rsid w:val="009914CB"/>
    <w:rsid w:val="00993408"/>
    <w:rsid w:val="009A0C3A"/>
    <w:rsid w:val="009A21B5"/>
    <w:rsid w:val="009A22E6"/>
    <w:rsid w:val="009A411A"/>
    <w:rsid w:val="009A452F"/>
    <w:rsid w:val="009A5DFB"/>
    <w:rsid w:val="009A680A"/>
    <w:rsid w:val="009B02ED"/>
    <w:rsid w:val="009B09C5"/>
    <w:rsid w:val="009B312F"/>
    <w:rsid w:val="009C1B67"/>
    <w:rsid w:val="009C6D71"/>
    <w:rsid w:val="009D2D13"/>
    <w:rsid w:val="009D4B55"/>
    <w:rsid w:val="009D7D29"/>
    <w:rsid w:val="009E416E"/>
    <w:rsid w:val="009E550F"/>
    <w:rsid w:val="009E6E9B"/>
    <w:rsid w:val="009E7A90"/>
    <w:rsid w:val="009F4537"/>
    <w:rsid w:val="009F683C"/>
    <w:rsid w:val="009F6BAF"/>
    <w:rsid w:val="009F6C69"/>
    <w:rsid w:val="00A0168A"/>
    <w:rsid w:val="00A04CAE"/>
    <w:rsid w:val="00A121E0"/>
    <w:rsid w:val="00A12E26"/>
    <w:rsid w:val="00A178AD"/>
    <w:rsid w:val="00A20F59"/>
    <w:rsid w:val="00A3512A"/>
    <w:rsid w:val="00A36572"/>
    <w:rsid w:val="00A37F24"/>
    <w:rsid w:val="00A404BF"/>
    <w:rsid w:val="00A40F27"/>
    <w:rsid w:val="00A425A9"/>
    <w:rsid w:val="00A439E4"/>
    <w:rsid w:val="00A500BF"/>
    <w:rsid w:val="00A50578"/>
    <w:rsid w:val="00A52D4C"/>
    <w:rsid w:val="00A54D83"/>
    <w:rsid w:val="00A55CD0"/>
    <w:rsid w:val="00A62819"/>
    <w:rsid w:val="00A84059"/>
    <w:rsid w:val="00A86EB7"/>
    <w:rsid w:val="00A931AE"/>
    <w:rsid w:val="00A97BE5"/>
    <w:rsid w:val="00AA27C9"/>
    <w:rsid w:val="00AA291F"/>
    <w:rsid w:val="00AA5FB0"/>
    <w:rsid w:val="00AB638C"/>
    <w:rsid w:val="00AC40BA"/>
    <w:rsid w:val="00AD19C5"/>
    <w:rsid w:val="00AE0446"/>
    <w:rsid w:val="00AE12CC"/>
    <w:rsid w:val="00AE1754"/>
    <w:rsid w:val="00AE1772"/>
    <w:rsid w:val="00AE1BE1"/>
    <w:rsid w:val="00AF0EB9"/>
    <w:rsid w:val="00AF10ED"/>
    <w:rsid w:val="00B06358"/>
    <w:rsid w:val="00B12EC8"/>
    <w:rsid w:val="00B15612"/>
    <w:rsid w:val="00B16607"/>
    <w:rsid w:val="00B16FAC"/>
    <w:rsid w:val="00B17974"/>
    <w:rsid w:val="00B2583C"/>
    <w:rsid w:val="00B26C59"/>
    <w:rsid w:val="00B26CFA"/>
    <w:rsid w:val="00B30317"/>
    <w:rsid w:val="00B322FD"/>
    <w:rsid w:val="00B35860"/>
    <w:rsid w:val="00B42E1C"/>
    <w:rsid w:val="00B463E2"/>
    <w:rsid w:val="00B60755"/>
    <w:rsid w:val="00B613B2"/>
    <w:rsid w:val="00B62393"/>
    <w:rsid w:val="00B62C14"/>
    <w:rsid w:val="00B637F5"/>
    <w:rsid w:val="00B63E1A"/>
    <w:rsid w:val="00B64C19"/>
    <w:rsid w:val="00B66146"/>
    <w:rsid w:val="00B70108"/>
    <w:rsid w:val="00B7165F"/>
    <w:rsid w:val="00B733F4"/>
    <w:rsid w:val="00B77FD9"/>
    <w:rsid w:val="00B81559"/>
    <w:rsid w:val="00B81C6B"/>
    <w:rsid w:val="00B900EA"/>
    <w:rsid w:val="00B90CB7"/>
    <w:rsid w:val="00B93863"/>
    <w:rsid w:val="00B968DB"/>
    <w:rsid w:val="00B9736D"/>
    <w:rsid w:val="00BA00E4"/>
    <w:rsid w:val="00BA1734"/>
    <w:rsid w:val="00BA6FAC"/>
    <w:rsid w:val="00BB54C7"/>
    <w:rsid w:val="00BB575C"/>
    <w:rsid w:val="00BB7120"/>
    <w:rsid w:val="00BC1D3D"/>
    <w:rsid w:val="00BD37F7"/>
    <w:rsid w:val="00BD3E45"/>
    <w:rsid w:val="00BD5D22"/>
    <w:rsid w:val="00BD6B93"/>
    <w:rsid w:val="00BD6C26"/>
    <w:rsid w:val="00BE17D4"/>
    <w:rsid w:val="00BE20C7"/>
    <w:rsid w:val="00BE24C2"/>
    <w:rsid w:val="00BE717B"/>
    <w:rsid w:val="00BF2CF1"/>
    <w:rsid w:val="00BF3E8A"/>
    <w:rsid w:val="00BF68A2"/>
    <w:rsid w:val="00BF690E"/>
    <w:rsid w:val="00C00BF9"/>
    <w:rsid w:val="00C01DB7"/>
    <w:rsid w:val="00C028C1"/>
    <w:rsid w:val="00C03AF2"/>
    <w:rsid w:val="00C069DF"/>
    <w:rsid w:val="00C12084"/>
    <w:rsid w:val="00C135EC"/>
    <w:rsid w:val="00C1506B"/>
    <w:rsid w:val="00C16A6D"/>
    <w:rsid w:val="00C17D63"/>
    <w:rsid w:val="00C2190C"/>
    <w:rsid w:val="00C30521"/>
    <w:rsid w:val="00C338C0"/>
    <w:rsid w:val="00C3399E"/>
    <w:rsid w:val="00C41796"/>
    <w:rsid w:val="00C44781"/>
    <w:rsid w:val="00C45BBD"/>
    <w:rsid w:val="00C50301"/>
    <w:rsid w:val="00C53166"/>
    <w:rsid w:val="00C5477B"/>
    <w:rsid w:val="00C56056"/>
    <w:rsid w:val="00C57320"/>
    <w:rsid w:val="00C60241"/>
    <w:rsid w:val="00C629AE"/>
    <w:rsid w:val="00C63329"/>
    <w:rsid w:val="00C638B7"/>
    <w:rsid w:val="00C6601F"/>
    <w:rsid w:val="00C66BE6"/>
    <w:rsid w:val="00C670D6"/>
    <w:rsid w:val="00C70E4D"/>
    <w:rsid w:val="00C7291B"/>
    <w:rsid w:val="00C77624"/>
    <w:rsid w:val="00C7766A"/>
    <w:rsid w:val="00C77E66"/>
    <w:rsid w:val="00C81DD6"/>
    <w:rsid w:val="00C82E84"/>
    <w:rsid w:val="00C8353B"/>
    <w:rsid w:val="00C91523"/>
    <w:rsid w:val="00C9221E"/>
    <w:rsid w:val="00CB486F"/>
    <w:rsid w:val="00CB4F96"/>
    <w:rsid w:val="00CB662B"/>
    <w:rsid w:val="00CB765D"/>
    <w:rsid w:val="00CC0C22"/>
    <w:rsid w:val="00CC0F51"/>
    <w:rsid w:val="00CC297B"/>
    <w:rsid w:val="00CC3522"/>
    <w:rsid w:val="00CC4B07"/>
    <w:rsid w:val="00CC542D"/>
    <w:rsid w:val="00CD11BD"/>
    <w:rsid w:val="00CD149B"/>
    <w:rsid w:val="00CD6383"/>
    <w:rsid w:val="00CD6A25"/>
    <w:rsid w:val="00CD7A18"/>
    <w:rsid w:val="00CE4861"/>
    <w:rsid w:val="00CE6ABD"/>
    <w:rsid w:val="00CE7C9C"/>
    <w:rsid w:val="00CF082D"/>
    <w:rsid w:val="00CF132D"/>
    <w:rsid w:val="00CF64DF"/>
    <w:rsid w:val="00CF76D9"/>
    <w:rsid w:val="00D077B7"/>
    <w:rsid w:val="00D122ED"/>
    <w:rsid w:val="00D128CC"/>
    <w:rsid w:val="00D12C2E"/>
    <w:rsid w:val="00D14BCE"/>
    <w:rsid w:val="00D20DB5"/>
    <w:rsid w:val="00D31C94"/>
    <w:rsid w:val="00D344E9"/>
    <w:rsid w:val="00D348E9"/>
    <w:rsid w:val="00D350F3"/>
    <w:rsid w:val="00D36BD1"/>
    <w:rsid w:val="00D36D01"/>
    <w:rsid w:val="00D42133"/>
    <w:rsid w:val="00D431AF"/>
    <w:rsid w:val="00D46834"/>
    <w:rsid w:val="00D5386F"/>
    <w:rsid w:val="00D54CBF"/>
    <w:rsid w:val="00D55505"/>
    <w:rsid w:val="00D5599E"/>
    <w:rsid w:val="00D563E1"/>
    <w:rsid w:val="00D5798A"/>
    <w:rsid w:val="00D6002C"/>
    <w:rsid w:val="00D6010D"/>
    <w:rsid w:val="00D6105A"/>
    <w:rsid w:val="00D662A1"/>
    <w:rsid w:val="00D73E44"/>
    <w:rsid w:val="00D748D4"/>
    <w:rsid w:val="00D74920"/>
    <w:rsid w:val="00D76177"/>
    <w:rsid w:val="00D80698"/>
    <w:rsid w:val="00D851CD"/>
    <w:rsid w:val="00D8543D"/>
    <w:rsid w:val="00D858D6"/>
    <w:rsid w:val="00D8599F"/>
    <w:rsid w:val="00D86111"/>
    <w:rsid w:val="00D8664C"/>
    <w:rsid w:val="00D86B70"/>
    <w:rsid w:val="00D90773"/>
    <w:rsid w:val="00D9766B"/>
    <w:rsid w:val="00DA73D3"/>
    <w:rsid w:val="00DB25FB"/>
    <w:rsid w:val="00DB3190"/>
    <w:rsid w:val="00DB7841"/>
    <w:rsid w:val="00DB7DAA"/>
    <w:rsid w:val="00DC3A8D"/>
    <w:rsid w:val="00DC46E8"/>
    <w:rsid w:val="00DC76F2"/>
    <w:rsid w:val="00DD2467"/>
    <w:rsid w:val="00DD5A3D"/>
    <w:rsid w:val="00DD5AD4"/>
    <w:rsid w:val="00DE0BCC"/>
    <w:rsid w:val="00DE17C2"/>
    <w:rsid w:val="00DE4075"/>
    <w:rsid w:val="00DE7B07"/>
    <w:rsid w:val="00DF1390"/>
    <w:rsid w:val="00DF6769"/>
    <w:rsid w:val="00DF6FC7"/>
    <w:rsid w:val="00E00B5D"/>
    <w:rsid w:val="00E063DB"/>
    <w:rsid w:val="00E17676"/>
    <w:rsid w:val="00E17804"/>
    <w:rsid w:val="00E202C5"/>
    <w:rsid w:val="00E21DC5"/>
    <w:rsid w:val="00E24E09"/>
    <w:rsid w:val="00E255F8"/>
    <w:rsid w:val="00E30AF1"/>
    <w:rsid w:val="00E364B5"/>
    <w:rsid w:val="00E4117D"/>
    <w:rsid w:val="00E42005"/>
    <w:rsid w:val="00E47355"/>
    <w:rsid w:val="00E56E11"/>
    <w:rsid w:val="00E61498"/>
    <w:rsid w:val="00E714AE"/>
    <w:rsid w:val="00E83775"/>
    <w:rsid w:val="00E87F95"/>
    <w:rsid w:val="00E90A47"/>
    <w:rsid w:val="00E914D2"/>
    <w:rsid w:val="00E94125"/>
    <w:rsid w:val="00E95EFF"/>
    <w:rsid w:val="00EA647A"/>
    <w:rsid w:val="00EA680A"/>
    <w:rsid w:val="00EB0410"/>
    <w:rsid w:val="00EB0F03"/>
    <w:rsid w:val="00EB34DD"/>
    <w:rsid w:val="00EB3A7D"/>
    <w:rsid w:val="00EB4284"/>
    <w:rsid w:val="00EC1EB9"/>
    <w:rsid w:val="00EC3130"/>
    <w:rsid w:val="00EC320C"/>
    <w:rsid w:val="00EC590D"/>
    <w:rsid w:val="00EC6802"/>
    <w:rsid w:val="00ED33F0"/>
    <w:rsid w:val="00ED3F9A"/>
    <w:rsid w:val="00ED54A8"/>
    <w:rsid w:val="00EE114F"/>
    <w:rsid w:val="00EE2107"/>
    <w:rsid w:val="00EE6085"/>
    <w:rsid w:val="00EF00BD"/>
    <w:rsid w:val="00EF659C"/>
    <w:rsid w:val="00F033FC"/>
    <w:rsid w:val="00F03AA7"/>
    <w:rsid w:val="00F03B2F"/>
    <w:rsid w:val="00F05755"/>
    <w:rsid w:val="00F07449"/>
    <w:rsid w:val="00F07D71"/>
    <w:rsid w:val="00F114A1"/>
    <w:rsid w:val="00F122DF"/>
    <w:rsid w:val="00F14322"/>
    <w:rsid w:val="00F21D78"/>
    <w:rsid w:val="00F27D87"/>
    <w:rsid w:val="00F348A0"/>
    <w:rsid w:val="00F3609C"/>
    <w:rsid w:val="00F400AD"/>
    <w:rsid w:val="00F41569"/>
    <w:rsid w:val="00F4548B"/>
    <w:rsid w:val="00F532BC"/>
    <w:rsid w:val="00F55AC0"/>
    <w:rsid w:val="00F63BF2"/>
    <w:rsid w:val="00F63D3E"/>
    <w:rsid w:val="00F63FC3"/>
    <w:rsid w:val="00F6430A"/>
    <w:rsid w:val="00F72FD5"/>
    <w:rsid w:val="00F7493D"/>
    <w:rsid w:val="00F760F1"/>
    <w:rsid w:val="00F80BCE"/>
    <w:rsid w:val="00F830DD"/>
    <w:rsid w:val="00F84404"/>
    <w:rsid w:val="00F9229A"/>
    <w:rsid w:val="00F96724"/>
    <w:rsid w:val="00FA067E"/>
    <w:rsid w:val="00FA1233"/>
    <w:rsid w:val="00FB0A6B"/>
    <w:rsid w:val="00FB5BE4"/>
    <w:rsid w:val="00FB7C41"/>
    <w:rsid w:val="00FC280B"/>
    <w:rsid w:val="00FC413C"/>
    <w:rsid w:val="00FC41FA"/>
    <w:rsid w:val="00FC505A"/>
    <w:rsid w:val="00FD500C"/>
    <w:rsid w:val="00FD5D3F"/>
    <w:rsid w:val="00FD65A0"/>
    <w:rsid w:val="00FE3D8A"/>
    <w:rsid w:val="00FE7D18"/>
    <w:rsid w:val="00FF00E5"/>
    <w:rsid w:val="00FF0B87"/>
    <w:rsid w:val="00FF1162"/>
    <w:rsid w:val="00FF4087"/>
    <w:rsid w:val="00FF51E9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190A"/>
    <w:rPr>
      <w:sz w:val="22"/>
      <w:szCs w:val="22"/>
      <w:lang w:eastAsia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Titolo2Carattere">
    <w:name w:val="Titolo 2 Carattere"/>
    <w:basedOn w:val="Carpredefinitoparagrafo"/>
    <w:link w:val="Titolo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Titolo3Carattere">
    <w:name w:val="Titolo 3 Carattere"/>
    <w:basedOn w:val="Carpredefinitoparagrafo"/>
    <w:link w:val="Titolo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Titolo4Carattere">
    <w:name w:val="Titolo 4 Carattere"/>
    <w:basedOn w:val="Carpredefinitoparagrafo"/>
    <w:link w:val="Titolo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Titolo5Carattere">
    <w:name w:val="Titolo 5 Carattere"/>
    <w:basedOn w:val="Carpredefinitoparagrafo"/>
    <w:link w:val="Titolo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Titolo6Carattere">
    <w:name w:val="Titolo 6 Carattere"/>
    <w:basedOn w:val="Carpredefinitoparagrafo"/>
    <w:link w:val="Titolo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Titolo7Carattere">
    <w:name w:val="Titolo 7 Carattere"/>
    <w:basedOn w:val="Carpredefinitoparagrafo"/>
    <w:link w:val="Titolo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Titolo8Carattere">
    <w:name w:val="Titolo 8 Carattere"/>
    <w:basedOn w:val="Carpredefinitoparagrafo"/>
    <w:link w:val="Titolo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Titolo9Carattere">
    <w:name w:val="Titolo 9 Carattere"/>
    <w:basedOn w:val="Carpredefinitoparagrafo"/>
    <w:link w:val="Titolo9"/>
    <w:rsid w:val="000F7DCF"/>
    <w:rPr>
      <w:rFonts w:ascii="Cambria" w:hAnsi="Cambria"/>
      <w:i/>
      <w:iCs/>
      <w:color w:val="9BBB59"/>
      <w:lang w:eastAsia="en-US" w:bidi="en-US"/>
    </w:rPr>
  </w:style>
  <w:style w:type="paragraph" w:styleId="Didascalia">
    <w:name w:val="caption"/>
    <w:basedOn w:val="Normale"/>
    <w:next w:val="Normale"/>
    <w:unhideWhenUsed/>
    <w:qFormat/>
    <w:rsid w:val="000F7DCF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Enfasigrassetto">
    <w:name w:val="Strong"/>
    <w:basedOn w:val="Carpredefinitoparagrafo"/>
    <w:qFormat/>
    <w:rsid w:val="000F7DCF"/>
    <w:rPr>
      <w:b/>
      <w:bCs/>
      <w:spacing w:val="0"/>
    </w:rPr>
  </w:style>
  <w:style w:type="character" w:styleId="Enfasicorsivo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Nessunaspaziatura">
    <w:name w:val="No Spacing"/>
    <w:basedOn w:val="Normale"/>
    <w:link w:val="NessunaspaziaturaCarattere"/>
    <w:uiPriority w:val="1"/>
    <w:qFormat/>
    <w:rsid w:val="000F7DCF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F7DCF"/>
  </w:style>
  <w:style w:type="paragraph" w:styleId="Paragrafoelenco">
    <w:name w:val="List Paragraph"/>
    <w:basedOn w:val="Normale"/>
    <w:link w:val="ParagrafoelencoCarattere"/>
    <w:uiPriority w:val="34"/>
    <w:qFormat/>
    <w:rsid w:val="000F7DCF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Enfasidelicata">
    <w:name w:val="Subtle Emphasis"/>
    <w:uiPriority w:val="19"/>
    <w:qFormat/>
    <w:rsid w:val="000F7DCF"/>
    <w:rPr>
      <w:i/>
      <w:iCs/>
      <w:color w:val="5A5A5A"/>
    </w:rPr>
  </w:style>
  <w:style w:type="character" w:styleId="Enfasiintensa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Riferimentodelicato">
    <w:name w:val="Subtle Reference"/>
    <w:uiPriority w:val="31"/>
    <w:qFormat/>
    <w:rsid w:val="000F7DCF"/>
    <w:rPr>
      <w:color w:val="auto"/>
      <w:u w:val="single" w:color="9BBB59"/>
    </w:rPr>
  </w:style>
  <w:style w:type="character" w:styleId="Riferimentointenso">
    <w:name w:val="Intense Reference"/>
    <w:basedOn w:val="Carpredefinitoparagrafo"/>
    <w:uiPriority w:val="32"/>
    <w:qFormat/>
    <w:rsid w:val="000F7DCF"/>
    <w:rPr>
      <w:b/>
      <w:bCs/>
      <w:color w:val="76923C"/>
      <w:u w:val="single" w:color="9BBB59"/>
    </w:rPr>
  </w:style>
  <w:style w:type="character" w:styleId="Titolodellibro">
    <w:name w:val="Book Title"/>
    <w:basedOn w:val="Carpredefinitoparagrafo"/>
    <w:uiPriority w:val="33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unhideWhenUsed/>
    <w:qFormat/>
    <w:rsid w:val="000F7DCF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6717"/>
    <w:rPr>
      <w:sz w:val="22"/>
      <w:szCs w:val="22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6717"/>
    <w:rPr>
      <w:sz w:val="22"/>
      <w:szCs w:val="22"/>
      <w:lang w:val="en-US" w:eastAsia="en-US" w:bidi="en-US"/>
    </w:rPr>
  </w:style>
  <w:style w:type="table" w:styleId="Grigliatabella">
    <w:name w:val="Table Grid"/>
    <w:basedOn w:val="Tabellanormale"/>
    <w:rsid w:val="008E21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1">
    <w:name w:val="toc 1"/>
    <w:basedOn w:val="Normale"/>
    <w:next w:val="Normale"/>
    <w:autoRedefine/>
    <w:uiPriority w:val="39"/>
    <w:unhideWhenUsed/>
    <w:rsid w:val="00224DC1"/>
  </w:style>
  <w:style w:type="character" w:styleId="Collegamentoipertestuale">
    <w:name w:val="Hyperlink"/>
    <w:basedOn w:val="Carpredefinitoparagrafo"/>
    <w:uiPriority w:val="99"/>
    <w:unhideWhenUsed/>
    <w:rsid w:val="00224DC1"/>
    <w:rPr>
      <w:color w:val="0000FF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561763"/>
    <w:pPr>
      <w:ind w:left="220"/>
    </w:pPr>
  </w:style>
  <w:style w:type="paragraph" w:styleId="Testofumetto">
    <w:name w:val="Balloon Text"/>
    <w:basedOn w:val="Normale"/>
    <w:link w:val="TestofumettoCarattere"/>
    <w:unhideWhenUsed/>
    <w:rsid w:val="00C4478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Puntoelenco">
    <w:name w:val="List Bullet"/>
    <w:basedOn w:val="Normale"/>
    <w:uiPriority w:val="99"/>
    <w:unhideWhenUsed/>
    <w:rsid w:val="008C4EC0"/>
    <w:pPr>
      <w:numPr>
        <w:numId w:val="2"/>
      </w:numPr>
      <w:contextualSpacing/>
    </w:pPr>
  </w:style>
  <w:style w:type="character" w:styleId="Rimandocommento">
    <w:name w:val="annotation reference"/>
    <w:basedOn w:val="Carpredefinitoparagrafo"/>
    <w:unhideWhenUsed/>
    <w:rsid w:val="00A52D4C"/>
    <w:rPr>
      <w:sz w:val="16"/>
      <w:szCs w:val="16"/>
    </w:rPr>
  </w:style>
  <w:style w:type="paragraph" w:styleId="Testocommento">
    <w:name w:val="annotation text"/>
    <w:basedOn w:val="Normale"/>
    <w:link w:val="TestocommentoCarattere"/>
    <w:unhideWhenUsed/>
    <w:rsid w:val="00A52D4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sid w:val="00A52D4C"/>
    <w:rPr>
      <w:lang w:eastAsia="en-US" w:bidi="en-US"/>
    </w:rPr>
  </w:style>
  <w:style w:type="paragraph" w:styleId="Soggettocommento">
    <w:name w:val="annotation subject"/>
    <w:basedOn w:val="Testocommento"/>
    <w:next w:val="Testocommento"/>
    <w:link w:val="SoggettocommentoCarattere"/>
    <w:unhideWhenUsed/>
    <w:rsid w:val="00A52D4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A52D4C"/>
    <w:rPr>
      <w:b/>
      <w:bCs/>
      <w:lang w:eastAsia="en-US" w:bidi="en-US"/>
    </w:rPr>
  </w:style>
  <w:style w:type="paragraph" w:customStyle="1" w:styleId="REQU">
    <w:name w:val="REQU"/>
    <w:basedOn w:val="Normale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Normale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Tabellatema">
    <w:name w:val="Table Theme"/>
    <w:basedOn w:val="Tabellanormale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3">
    <w:name w:val="Table Grid 3"/>
    <w:basedOn w:val="Tabellanormale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A931AE"/>
    <w:pPr>
      <w:spacing w:after="100"/>
      <w:ind w:left="440"/>
    </w:pPr>
  </w:style>
  <w:style w:type="paragraph" w:styleId="Rientronormale">
    <w:name w:val="Normal Indent"/>
    <w:basedOn w:val="Normale"/>
    <w:next w:val="Normale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Sommario4">
    <w:name w:val="toc 4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ice7">
    <w:name w:val="index 7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ice6">
    <w:name w:val="index 6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ice5">
    <w:name w:val="index 5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ice4">
    <w:name w:val="index 4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ice3">
    <w:name w:val="index 3"/>
    <w:basedOn w:val="Normale"/>
    <w:next w:val="Normale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Indice2">
    <w:name w:val="index 2"/>
    <w:basedOn w:val="Normale"/>
    <w:next w:val="Normale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Indice1">
    <w:name w:val="index 1"/>
    <w:basedOn w:val="Normale"/>
    <w:next w:val="Normale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itoloindice">
    <w:name w:val="index heading"/>
    <w:basedOn w:val="Normale"/>
    <w:next w:val="Indice1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Sommario5">
    <w:name w:val="toc 5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estonotaapidipagina">
    <w:name w:val="footnote text"/>
    <w:basedOn w:val="Normale"/>
    <w:link w:val="TestonotaapidipaginaCaratter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Normale"/>
    <w:next w:val="Normale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Sommario6">
    <w:name w:val="toc 6"/>
    <w:basedOn w:val="Normale"/>
    <w:next w:val="Normale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Sommario7">
    <w:name w:val="toc 7"/>
    <w:basedOn w:val="Normale"/>
    <w:next w:val="Normale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Sommario8">
    <w:name w:val="toc 8"/>
    <w:basedOn w:val="Normale"/>
    <w:next w:val="Normale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Sommario9">
    <w:name w:val="toc 9"/>
    <w:basedOn w:val="Normale"/>
    <w:next w:val="Normale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Paragrafoelenco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ParagrafoelencoCaratter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Bibliografia">
    <w:name w:val="Bibliography"/>
    <w:basedOn w:val="Normale"/>
    <w:next w:val="Normale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Rimandonotaapidipagina">
    <w:name w:val="footnote reference"/>
    <w:basedOn w:val="Carpredefinitoparagrafo"/>
    <w:rsid w:val="0021037E"/>
    <w:rPr>
      <w:vertAlign w:val="superscript"/>
    </w:rPr>
  </w:style>
  <w:style w:type="paragraph" w:styleId="NormaleWeb">
    <w:name w:val="Normal (Web)"/>
    <w:basedOn w:val="Normale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Revisione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Tabellanormale"/>
    <w:uiPriority w:val="99"/>
    <w:rsid w:val="0053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Paragrafoelenco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ParagrafoelencoCaratter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Normale"/>
    <w:link w:val="BasicUserQuoteCar"/>
    <w:qFormat/>
    <w:rsid w:val="00FF4087"/>
    <w:pPr>
      <w:pBdr>
        <w:left w:val="single" w:sz="4" w:space="4" w:color="auto"/>
      </w:pBdr>
      <w:shd w:val="clear" w:color="auto" w:fill="D9D9D9" w:themeFill="background1" w:themeFillShade="D9"/>
      <w:ind w:left="708"/>
    </w:pPr>
  </w:style>
  <w:style w:type="character" w:customStyle="1" w:styleId="BasicUserQuoteCar">
    <w:name w:val="BasicUserQuote Car"/>
    <w:basedOn w:val="Carpredefinitoparagrafo"/>
    <w:link w:val="BasicUserQuote"/>
    <w:rsid w:val="00FF4087"/>
    <w:rPr>
      <w:sz w:val="22"/>
      <w:szCs w:val="22"/>
      <w:shd w:val="clear" w:color="auto" w:fill="D9D9D9" w:themeFill="background1" w:themeFillShade="D9"/>
      <w:lang w:eastAsia="en-US" w:bidi="en-US"/>
    </w:rPr>
  </w:style>
  <w:style w:type="paragraph" w:customStyle="1" w:styleId="BlockCode">
    <w:name w:val="BlockCode"/>
    <w:basedOn w:val="BasicUserQuote"/>
    <w:link w:val="BlockCodeCarattere"/>
    <w:qFormat/>
    <w:rsid w:val="001433B2"/>
    <w:rPr>
      <w:rFonts w:ascii="Consolas" w:hAnsi="Consolas" w:cs="Consolas"/>
    </w:rPr>
  </w:style>
  <w:style w:type="character" w:customStyle="1" w:styleId="CodeSpan">
    <w:name w:val="CodeSpan"/>
    <w:basedOn w:val="Carpredefinitoparagrafo"/>
    <w:uiPriority w:val="1"/>
    <w:qFormat/>
    <w:rsid w:val="003616C4"/>
    <w:rPr>
      <w:rFonts w:ascii="Consolas" w:hAnsi="Consolas"/>
      <w:color w:val="17365D" w:themeColor="text2" w:themeShade="BF"/>
      <w:bdr w:val="none" w:sz="0" w:space="0" w:color="auto"/>
      <w:shd w:val="pct10" w:color="auto" w:fill="auto"/>
    </w:rPr>
  </w:style>
  <w:style w:type="character" w:customStyle="1" w:styleId="BlockCodeCarattere">
    <w:name w:val="BlockCode Carattere"/>
    <w:basedOn w:val="BasicUserQuoteCar"/>
    <w:link w:val="BlockCode"/>
    <w:rsid w:val="001433B2"/>
    <w:rPr>
      <w:rFonts w:ascii="Consolas" w:hAnsi="Consolas" w:cs="Consolas"/>
      <w:sz w:val="22"/>
      <w:szCs w:val="22"/>
      <w:shd w:val="clear" w:color="auto" w:fill="D9D9D9" w:themeFill="background1" w:themeFillShade="D9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190A"/>
    <w:rPr>
      <w:sz w:val="22"/>
      <w:szCs w:val="22"/>
      <w:lang w:eastAsia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Titolo2Carattere">
    <w:name w:val="Titolo 2 Carattere"/>
    <w:basedOn w:val="Carpredefinitoparagrafo"/>
    <w:link w:val="Titolo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Titolo3Carattere">
    <w:name w:val="Titolo 3 Carattere"/>
    <w:basedOn w:val="Carpredefinitoparagrafo"/>
    <w:link w:val="Titolo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Titolo4Carattere">
    <w:name w:val="Titolo 4 Carattere"/>
    <w:basedOn w:val="Carpredefinitoparagrafo"/>
    <w:link w:val="Titolo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Titolo5Carattere">
    <w:name w:val="Titolo 5 Carattere"/>
    <w:basedOn w:val="Carpredefinitoparagrafo"/>
    <w:link w:val="Titolo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Titolo6Carattere">
    <w:name w:val="Titolo 6 Carattere"/>
    <w:basedOn w:val="Carpredefinitoparagrafo"/>
    <w:link w:val="Titolo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Titolo7Carattere">
    <w:name w:val="Titolo 7 Carattere"/>
    <w:basedOn w:val="Carpredefinitoparagrafo"/>
    <w:link w:val="Titolo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Titolo8Carattere">
    <w:name w:val="Titolo 8 Carattere"/>
    <w:basedOn w:val="Carpredefinitoparagrafo"/>
    <w:link w:val="Titolo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Titolo9Carattere">
    <w:name w:val="Titolo 9 Carattere"/>
    <w:basedOn w:val="Carpredefinitoparagrafo"/>
    <w:link w:val="Titolo9"/>
    <w:rsid w:val="000F7DCF"/>
    <w:rPr>
      <w:rFonts w:ascii="Cambria" w:hAnsi="Cambria"/>
      <w:i/>
      <w:iCs/>
      <w:color w:val="9BBB59"/>
      <w:lang w:eastAsia="en-US" w:bidi="en-US"/>
    </w:rPr>
  </w:style>
  <w:style w:type="paragraph" w:styleId="Didascalia">
    <w:name w:val="caption"/>
    <w:basedOn w:val="Normale"/>
    <w:next w:val="Normale"/>
    <w:unhideWhenUsed/>
    <w:qFormat/>
    <w:rsid w:val="000F7DCF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Enfasigrassetto">
    <w:name w:val="Strong"/>
    <w:basedOn w:val="Carpredefinitoparagrafo"/>
    <w:qFormat/>
    <w:rsid w:val="000F7DCF"/>
    <w:rPr>
      <w:b/>
      <w:bCs/>
      <w:spacing w:val="0"/>
    </w:rPr>
  </w:style>
  <w:style w:type="character" w:styleId="Enfasicorsivo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Nessunaspaziatura">
    <w:name w:val="No Spacing"/>
    <w:basedOn w:val="Normale"/>
    <w:link w:val="NessunaspaziaturaCarattere"/>
    <w:uiPriority w:val="1"/>
    <w:qFormat/>
    <w:rsid w:val="000F7DCF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F7DCF"/>
  </w:style>
  <w:style w:type="paragraph" w:styleId="Paragrafoelenco">
    <w:name w:val="List Paragraph"/>
    <w:basedOn w:val="Normale"/>
    <w:link w:val="ParagrafoelencoCarattere"/>
    <w:uiPriority w:val="34"/>
    <w:qFormat/>
    <w:rsid w:val="000F7DCF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Enfasidelicata">
    <w:name w:val="Subtle Emphasis"/>
    <w:uiPriority w:val="19"/>
    <w:qFormat/>
    <w:rsid w:val="000F7DCF"/>
    <w:rPr>
      <w:i/>
      <w:iCs/>
      <w:color w:val="5A5A5A"/>
    </w:rPr>
  </w:style>
  <w:style w:type="character" w:styleId="Enfasiintensa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Riferimentodelicato">
    <w:name w:val="Subtle Reference"/>
    <w:uiPriority w:val="31"/>
    <w:qFormat/>
    <w:rsid w:val="000F7DCF"/>
    <w:rPr>
      <w:color w:val="auto"/>
      <w:u w:val="single" w:color="9BBB59"/>
    </w:rPr>
  </w:style>
  <w:style w:type="character" w:styleId="Riferimentointenso">
    <w:name w:val="Intense Reference"/>
    <w:basedOn w:val="Carpredefinitoparagrafo"/>
    <w:uiPriority w:val="32"/>
    <w:qFormat/>
    <w:rsid w:val="000F7DCF"/>
    <w:rPr>
      <w:b/>
      <w:bCs/>
      <w:color w:val="76923C"/>
      <w:u w:val="single" w:color="9BBB59"/>
    </w:rPr>
  </w:style>
  <w:style w:type="character" w:styleId="Titolodellibro">
    <w:name w:val="Book Title"/>
    <w:basedOn w:val="Carpredefinitoparagrafo"/>
    <w:uiPriority w:val="33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unhideWhenUsed/>
    <w:qFormat/>
    <w:rsid w:val="000F7DCF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6717"/>
    <w:rPr>
      <w:sz w:val="22"/>
      <w:szCs w:val="22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6717"/>
    <w:rPr>
      <w:sz w:val="22"/>
      <w:szCs w:val="22"/>
      <w:lang w:val="en-US" w:eastAsia="en-US" w:bidi="en-US"/>
    </w:rPr>
  </w:style>
  <w:style w:type="table" w:styleId="Grigliatabella">
    <w:name w:val="Table Grid"/>
    <w:basedOn w:val="Tabellanormale"/>
    <w:rsid w:val="008E21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1">
    <w:name w:val="toc 1"/>
    <w:basedOn w:val="Normale"/>
    <w:next w:val="Normale"/>
    <w:autoRedefine/>
    <w:uiPriority w:val="39"/>
    <w:unhideWhenUsed/>
    <w:rsid w:val="00224DC1"/>
  </w:style>
  <w:style w:type="character" w:styleId="Collegamentoipertestuale">
    <w:name w:val="Hyperlink"/>
    <w:basedOn w:val="Carpredefinitoparagrafo"/>
    <w:uiPriority w:val="99"/>
    <w:unhideWhenUsed/>
    <w:rsid w:val="00224DC1"/>
    <w:rPr>
      <w:color w:val="0000FF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561763"/>
    <w:pPr>
      <w:ind w:left="220"/>
    </w:pPr>
  </w:style>
  <w:style w:type="paragraph" w:styleId="Testofumetto">
    <w:name w:val="Balloon Text"/>
    <w:basedOn w:val="Normale"/>
    <w:link w:val="TestofumettoCarattere"/>
    <w:unhideWhenUsed/>
    <w:rsid w:val="00C4478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Puntoelenco">
    <w:name w:val="List Bullet"/>
    <w:basedOn w:val="Normale"/>
    <w:uiPriority w:val="99"/>
    <w:unhideWhenUsed/>
    <w:rsid w:val="008C4EC0"/>
    <w:pPr>
      <w:numPr>
        <w:numId w:val="2"/>
      </w:numPr>
      <w:contextualSpacing/>
    </w:pPr>
  </w:style>
  <w:style w:type="character" w:styleId="Rimandocommento">
    <w:name w:val="annotation reference"/>
    <w:basedOn w:val="Carpredefinitoparagrafo"/>
    <w:unhideWhenUsed/>
    <w:rsid w:val="00A52D4C"/>
    <w:rPr>
      <w:sz w:val="16"/>
      <w:szCs w:val="16"/>
    </w:rPr>
  </w:style>
  <w:style w:type="paragraph" w:styleId="Testocommento">
    <w:name w:val="annotation text"/>
    <w:basedOn w:val="Normale"/>
    <w:link w:val="TestocommentoCarattere"/>
    <w:unhideWhenUsed/>
    <w:rsid w:val="00A52D4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sid w:val="00A52D4C"/>
    <w:rPr>
      <w:lang w:eastAsia="en-US" w:bidi="en-US"/>
    </w:rPr>
  </w:style>
  <w:style w:type="paragraph" w:styleId="Soggettocommento">
    <w:name w:val="annotation subject"/>
    <w:basedOn w:val="Testocommento"/>
    <w:next w:val="Testocommento"/>
    <w:link w:val="SoggettocommentoCarattere"/>
    <w:unhideWhenUsed/>
    <w:rsid w:val="00A52D4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A52D4C"/>
    <w:rPr>
      <w:b/>
      <w:bCs/>
      <w:lang w:eastAsia="en-US" w:bidi="en-US"/>
    </w:rPr>
  </w:style>
  <w:style w:type="paragraph" w:customStyle="1" w:styleId="REQU">
    <w:name w:val="REQU"/>
    <w:basedOn w:val="Normale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Normale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Tabellatema">
    <w:name w:val="Table Theme"/>
    <w:basedOn w:val="Tabellanormale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3">
    <w:name w:val="Table Grid 3"/>
    <w:basedOn w:val="Tabellanormale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A931AE"/>
    <w:pPr>
      <w:spacing w:after="100"/>
      <w:ind w:left="440"/>
    </w:pPr>
  </w:style>
  <w:style w:type="paragraph" w:styleId="Rientronormale">
    <w:name w:val="Normal Indent"/>
    <w:basedOn w:val="Normale"/>
    <w:next w:val="Normale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Sommario4">
    <w:name w:val="toc 4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ice7">
    <w:name w:val="index 7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ice6">
    <w:name w:val="index 6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ice5">
    <w:name w:val="index 5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ice4">
    <w:name w:val="index 4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ice3">
    <w:name w:val="index 3"/>
    <w:basedOn w:val="Normale"/>
    <w:next w:val="Normale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Indice2">
    <w:name w:val="index 2"/>
    <w:basedOn w:val="Normale"/>
    <w:next w:val="Normale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Indice1">
    <w:name w:val="index 1"/>
    <w:basedOn w:val="Normale"/>
    <w:next w:val="Normale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itoloindice">
    <w:name w:val="index heading"/>
    <w:basedOn w:val="Normale"/>
    <w:next w:val="Indice1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Sommario5">
    <w:name w:val="toc 5"/>
    <w:basedOn w:val="Normale"/>
    <w:next w:val="Normal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estonotaapidipagina">
    <w:name w:val="footnote text"/>
    <w:basedOn w:val="Normale"/>
    <w:link w:val="TestonotaapidipaginaCarattere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Normale"/>
    <w:next w:val="Normale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Sommario6">
    <w:name w:val="toc 6"/>
    <w:basedOn w:val="Normale"/>
    <w:next w:val="Normale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Sommario7">
    <w:name w:val="toc 7"/>
    <w:basedOn w:val="Normale"/>
    <w:next w:val="Normale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Sommario8">
    <w:name w:val="toc 8"/>
    <w:basedOn w:val="Normale"/>
    <w:next w:val="Normale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Sommario9">
    <w:name w:val="toc 9"/>
    <w:basedOn w:val="Normale"/>
    <w:next w:val="Normale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Paragrafoelenco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ParagrafoelencoCaratter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Bibliografia">
    <w:name w:val="Bibliography"/>
    <w:basedOn w:val="Normale"/>
    <w:next w:val="Normale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Rimandonotaapidipagina">
    <w:name w:val="footnote reference"/>
    <w:basedOn w:val="Carpredefinitoparagrafo"/>
    <w:rsid w:val="0021037E"/>
    <w:rPr>
      <w:vertAlign w:val="superscript"/>
    </w:rPr>
  </w:style>
  <w:style w:type="paragraph" w:styleId="NormaleWeb">
    <w:name w:val="Normal (Web)"/>
    <w:basedOn w:val="Normale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Revisione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Tabellanormale"/>
    <w:uiPriority w:val="99"/>
    <w:rsid w:val="0053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Paragrafoelenco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ParagrafoelencoCaratter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Normale"/>
    <w:link w:val="BasicUserQuoteCar"/>
    <w:qFormat/>
    <w:rsid w:val="00FF4087"/>
    <w:pPr>
      <w:pBdr>
        <w:left w:val="single" w:sz="4" w:space="4" w:color="auto"/>
      </w:pBdr>
      <w:shd w:val="clear" w:color="auto" w:fill="D9D9D9" w:themeFill="background1" w:themeFillShade="D9"/>
      <w:ind w:left="708"/>
    </w:pPr>
  </w:style>
  <w:style w:type="character" w:customStyle="1" w:styleId="BasicUserQuoteCar">
    <w:name w:val="BasicUserQuote Car"/>
    <w:basedOn w:val="Carpredefinitoparagrafo"/>
    <w:link w:val="BasicUserQuote"/>
    <w:rsid w:val="00FF4087"/>
    <w:rPr>
      <w:sz w:val="22"/>
      <w:szCs w:val="22"/>
      <w:shd w:val="clear" w:color="auto" w:fill="D9D9D9" w:themeFill="background1" w:themeFillShade="D9"/>
      <w:lang w:eastAsia="en-US" w:bidi="en-US"/>
    </w:rPr>
  </w:style>
  <w:style w:type="paragraph" w:customStyle="1" w:styleId="BlockCode">
    <w:name w:val="BlockCode"/>
    <w:basedOn w:val="BasicUserQuote"/>
    <w:link w:val="BlockCodeCarattere"/>
    <w:qFormat/>
    <w:rsid w:val="001433B2"/>
    <w:rPr>
      <w:rFonts w:ascii="Consolas" w:hAnsi="Consolas" w:cs="Consolas"/>
    </w:rPr>
  </w:style>
  <w:style w:type="character" w:customStyle="1" w:styleId="CodeSpan">
    <w:name w:val="CodeSpan"/>
    <w:basedOn w:val="Carpredefinitoparagrafo"/>
    <w:uiPriority w:val="1"/>
    <w:qFormat/>
    <w:rsid w:val="003616C4"/>
    <w:rPr>
      <w:rFonts w:ascii="Consolas" w:hAnsi="Consolas"/>
      <w:color w:val="17365D" w:themeColor="text2" w:themeShade="BF"/>
      <w:bdr w:val="none" w:sz="0" w:space="0" w:color="auto"/>
      <w:shd w:val="pct10" w:color="auto" w:fill="auto"/>
    </w:rPr>
  </w:style>
  <w:style w:type="character" w:customStyle="1" w:styleId="BlockCodeCarattere">
    <w:name w:val="BlockCode Carattere"/>
    <w:basedOn w:val="BasicUserQuoteCar"/>
    <w:link w:val="BlockCode"/>
    <w:rsid w:val="001433B2"/>
    <w:rPr>
      <w:rFonts w:ascii="Consolas" w:hAnsi="Consolas" w:cs="Consolas"/>
      <w:sz w:val="22"/>
      <w:szCs w:val="22"/>
      <w:shd w:val="clear" w:color="auto" w:fill="D9D9D9" w:themeFill="background1" w:themeFillShade="D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oyer\SurgiQual%20Institute\Quality\QMS%20Draft\SQI%20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1546B1D0-108C-402E-8ECC-7FB747B1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SQI Template.dot</Template>
  <TotalTime>227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0551 - EMM - Spécification des exigences logicielles</vt:lpstr>
      <vt:lpstr>0551 - EMM - Spécification des exigences logicielles</vt:lpstr>
    </vt:vector>
  </TitlesOfParts>
  <Company>Microsoft</Company>
  <LinksUpToDate>false</LinksUpToDate>
  <CharactersWithSpaces>86</CharactersWithSpaces>
  <SharedDoc>false</SharedDoc>
  <HLinks>
    <vt:vector size="54" baseType="variant"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_Toc213667076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_Toc213667075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_Toc213667074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_Toc213667073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_Toc213667072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_Toc213667071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_Toc213667070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_Toc213667069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_Toc213667068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0551 - EMM - Spécification des exigences logicielles</dc:title>
  <dc:creator>SQI Quality</dc:creator>
  <cp:lastModifiedBy>Luca Allulli</cp:lastModifiedBy>
  <cp:revision>39</cp:revision>
  <cp:lastPrinted>2013-12-13T08:27:00Z</cp:lastPrinted>
  <dcterms:created xsi:type="dcterms:W3CDTF">2015-03-30T09:12:00Z</dcterms:created>
  <dcterms:modified xsi:type="dcterms:W3CDTF">2021-04-01T13:54:00Z</dcterms:modified>
</cp:coreProperties>
</file>